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498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24"/>
        <w:gridCol w:w="6523"/>
      </w:tblGrid>
      <w:tr w:rsidR="00A17AE5" w:rsidRPr="00906BEE" w14:paraId="013D32A4" w14:textId="77777777" w:rsidTr="00A17AE5">
        <w:trPr>
          <w:trHeight w:val="13208"/>
        </w:trPr>
        <w:tc>
          <w:tcPr>
            <w:tcW w:w="3726" w:type="dxa"/>
            <w:tcMar>
              <w:top w:w="504" w:type="dxa"/>
              <w:right w:w="720" w:type="dxa"/>
            </w:tcMar>
          </w:tcPr>
          <w:p w14:paraId="434938BB" w14:textId="77777777" w:rsidR="00A17AE5" w:rsidRPr="00906BEE" w:rsidRDefault="00A17AE5" w:rsidP="00A17AE5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1" locked="1" layoutInCell="1" allowOverlap="1" wp14:anchorId="4A8AA182" wp14:editId="4362CD9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4F214EA" id="Group 1" o:spid="_x0000_s1026" alt="Title: Header graphics" style="position:absolute;margin-left:0;margin-top:-38.15pt;width:524.9pt;height:142.55pt;z-index:-251623424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287829EE8E9642C9BCC6A3259497A30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>
                  <w:t>NK</w:t>
                </w:r>
              </w:sdtContent>
            </w:sdt>
          </w:p>
          <w:p w14:paraId="6B123C91" w14:textId="77777777" w:rsidR="00A17AE5" w:rsidRPr="00906BEE" w:rsidRDefault="00114831" w:rsidP="00A17AE5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1A651CC5384B4CE787E1733AAD29175C"/>
                </w:placeholder>
                <w:temporary/>
                <w:showingPlcHdr/>
                <w15:appearance w15:val="hidden"/>
              </w:sdtPr>
              <w:sdtEndPr/>
              <w:sdtContent>
                <w:r w:rsidR="00A17AE5" w:rsidRPr="00906BEE">
                  <w:t>Objective</w:t>
                </w:r>
              </w:sdtContent>
            </w:sdt>
          </w:p>
          <w:p w14:paraId="35AA7053" w14:textId="77777777" w:rsidR="00684F6A" w:rsidRDefault="00684F6A" w:rsidP="00684F6A">
            <w:pPr>
              <w:pStyle w:val="Default"/>
            </w:pPr>
          </w:p>
          <w:p w14:paraId="66A3FE7C" w14:textId="77777777" w:rsidR="00684F6A" w:rsidRPr="00B72B3F" w:rsidRDefault="00684F6A" w:rsidP="001A03E0">
            <w:pPr>
              <w:pStyle w:val="Default"/>
              <w:numPr>
                <w:ilvl w:val="0"/>
                <w:numId w:val="19"/>
              </w:numPr>
              <w:ind w:left="567" w:hanging="207"/>
              <w:rPr>
                <w:rFonts w:ascii="Arial" w:hAnsi="Arial" w:cs="Arial"/>
                <w:sz w:val="22"/>
                <w:szCs w:val="22"/>
              </w:rPr>
            </w:pPr>
            <w:r w:rsidRPr="00B72B3F">
              <w:rPr>
                <w:rFonts w:ascii="Arial" w:hAnsi="Arial" w:cs="Arial"/>
                <w:sz w:val="22"/>
                <w:szCs w:val="22"/>
              </w:rPr>
              <w:t xml:space="preserve">I seek an internship where I can use my education and skill to help the project and simultaneously improve my knowledge. </w:t>
            </w:r>
          </w:p>
          <w:p w14:paraId="3C66CF30" w14:textId="77777777" w:rsidR="00A17AE5" w:rsidRPr="00B72B3F" w:rsidRDefault="00684F6A" w:rsidP="001A03E0">
            <w:pPr>
              <w:pStyle w:val="ListParagraph"/>
              <w:numPr>
                <w:ilvl w:val="0"/>
                <w:numId w:val="19"/>
              </w:numPr>
              <w:ind w:left="567" w:right="-261" w:hanging="283"/>
              <w:rPr>
                <w:rFonts w:ascii="Arial" w:hAnsi="Arial" w:cs="Arial"/>
              </w:rPr>
            </w:pPr>
            <w:r w:rsidRPr="00B72B3F">
              <w:rPr>
                <w:rFonts w:ascii="Arial" w:hAnsi="Arial" w:cs="Arial"/>
              </w:rPr>
              <w:t>I want to thrive in a stimulative and challenging surroundings that will provide me with adequate opportunities to develop and advance.</w:t>
            </w:r>
          </w:p>
          <w:p w14:paraId="4F272CBE" w14:textId="77777777" w:rsidR="00684F6A" w:rsidRPr="00906BEE" w:rsidRDefault="00684F6A" w:rsidP="00A17AE5"/>
          <w:p w14:paraId="2CEC59BB" w14:textId="50668085" w:rsidR="00A17AE5" w:rsidRPr="00906BEE" w:rsidRDefault="004A3EAE" w:rsidP="00A17AE5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4A783EB" wp14:editId="68F70154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751205</wp:posOffset>
                      </wp:positionV>
                      <wp:extent cx="1552575" cy="495300"/>
                      <wp:effectExtent l="0" t="0" r="28575" b="19050"/>
                      <wp:wrapNone/>
                      <wp:docPr id="71" name="Rectangle: Rounded Corners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495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93C32E" w14:textId="77777777" w:rsidR="004A3EAE" w:rsidRPr="00B77837" w:rsidRDefault="004A3EAE" w:rsidP="004A3EA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UNIX AND SHELL PROGRAMMING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A783EB" id="Rectangle: Rounded Corners 71" o:spid="_x0000_s1026" style="position:absolute;margin-left:7.5pt;margin-top:59.15pt;width:122.25pt;height:3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" fillcolor="#ea4e4e [3204]" strokecolor="white [3201]" strokeweight="1.5pt">
                      <v:stroke joinstyle="miter"/>
                      <v:textbox>
                        <w:txbxContent>
                          <w:p w14:paraId="6193C32E" w14:textId="77777777" w:rsidR="004A3EAE" w:rsidRPr="00B77837" w:rsidRDefault="004A3EAE" w:rsidP="004A3EAE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UNIX AND SHELL PROGRAMMING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sdt>
              <w:sdtPr>
                <w:alias w:val="Skills:"/>
                <w:tag w:val="Skills:"/>
                <w:id w:val="1490835561"/>
                <w:placeholder>
                  <w:docPart w:val="30931F7FA17B439CB4D32D67B5D85B4B"/>
                </w:placeholder>
                <w:temporary/>
                <w:showingPlcHdr/>
                <w15:appearance w15:val="hidden"/>
              </w:sdtPr>
              <w:sdtEndPr/>
              <w:sdtContent>
                <w:r w:rsidR="00A17AE5" w:rsidRPr="00906BEE">
                  <w:t>Skills</w:t>
                </w:r>
              </w:sdtContent>
            </w:sdt>
          </w:p>
          <w:p w14:paraId="023B1335" w14:textId="7A063C58" w:rsidR="00A17AE5" w:rsidRPr="00B77837" w:rsidRDefault="004A3EAE" w:rsidP="00A17A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C45FE45" wp14:editId="7BCF6C8F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2265680</wp:posOffset>
                      </wp:positionV>
                      <wp:extent cx="1552575" cy="495300"/>
                      <wp:effectExtent l="0" t="0" r="28575" b="1905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495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043230" w14:textId="3049CD4F" w:rsidR="004A3EAE" w:rsidRPr="00B77837" w:rsidRDefault="004A3EAE" w:rsidP="004A3EA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MACROMEDIA FLASH 8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45FE45" id="Rectangle: Rounded Corners 3" o:spid="_x0000_s1027" style="position:absolute;margin-left:9pt;margin-top:178.4pt;width:122.25pt;height:3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" fillcolor="#ea4e4e [3204]" strokecolor="white [3201]" strokeweight="1.5pt">
                      <v:stroke joinstyle="miter"/>
                      <v:textbox>
                        <w:txbxContent>
                          <w:p w14:paraId="56043230" w14:textId="3049CD4F" w:rsidR="004A3EAE" w:rsidRPr="00B77837" w:rsidRDefault="004A3EAE" w:rsidP="004A3EAE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MACROMEDIA FLASH 8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36F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01E866D" wp14:editId="084B5013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1198880</wp:posOffset>
                      </wp:positionV>
                      <wp:extent cx="866775" cy="276225"/>
                      <wp:effectExtent l="0" t="0" r="28575" b="28575"/>
                      <wp:wrapNone/>
                      <wp:docPr id="83" name="Rectangle: Rounded Corners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54E78F" w14:textId="77777777" w:rsidR="00336F18" w:rsidRPr="00B77837" w:rsidRDefault="00336F18" w:rsidP="00336F1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1E866D" id="Rectangle: Rounded Corners 83" o:spid="_x0000_s1028" style="position:absolute;margin-left:100.5pt;margin-top:94.4pt;width:68.2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" fillcolor="#ea4e4e [3204]" strokecolor="white [3201]" strokeweight="1.5pt">
                      <v:stroke joinstyle="miter"/>
                      <v:textbox>
                        <w:txbxContent>
                          <w:p w14:paraId="3C54E78F" w14:textId="77777777" w:rsidR="00336F18" w:rsidRPr="00B77837" w:rsidRDefault="00336F18" w:rsidP="00336F18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36F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C030F7C" wp14:editId="500EB422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790575</wp:posOffset>
                      </wp:positionV>
                      <wp:extent cx="304800" cy="276225"/>
                      <wp:effectExtent l="0" t="0" r="19050" b="28575"/>
                      <wp:wrapNone/>
                      <wp:docPr id="75" name="Rectangle: Rounded Corners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98F1FC" w14:textId="77777777" w:rsidR="00A17AE5" w:rsidRPr="00B77837" w:rsidRDefault="00A17AE5" w:rsidP="00B07996">
                                  <w:pPr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030F7C" id="Rectangle: Rounded Corners 75" o:spid="_x0000_s1029" style="position:absolute;margin-left:9.3pt;margin-top:62.25pt;width:24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" fillcolor="#ea4e4e [3204]" strokecolor="white [3201]" strokeweight="1.5pt">
                      <v:stroke joinstyle="miter"/>
                      <v:textbox>
                        <w:txbxContent>
                          <w:p w14:paraId="2298F1FC" w14:textId="77777777" w:rsidR="00A17AE5" w:rsidRPr="00B77837" w:rsidRDefault="00A17AE5" w:rsidP="00B07996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36F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DBE2B23" wp14:editId="5DC3E55C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808990</wp:posOffset>
                      </wp:positionV>
                      <wp:extent cx="771525" cy="276225"/>
                      <wp:effectExtent l="0" t="0" r="28575" b="28575"/>
                      <wp:wrapNone/>
                      <wp:docPr id="84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B7B77C" w14:textId="25FDF282" w:rsidR="00A17AE5" w:rsidRPr="00B77837" w:rsidRDefault="00336F18" w:rsidP="00684F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BE2B23" id="Rectangle: Rounded Corners 84" o:spid="_x0000_s1030" style="position:absolute;margin-left:100.8pt;margin-top:63.7pt;width:60.7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" fillcolor="#ea4e4e [3204]" strokecolor="white [3201]" strokeweight="1.5pt">
                      <v:stroke joinstyle="miter"/>
                      <v:textbox>
                        <w:txbxContent>
                          <w:p w14:paraId="27B7B77C" w14:textId="25FDF282" w:rsidR="00A17AE5" w:rsidRPr="00B77837" w:rsidRDefault="00336F18" w:rsidP="00684F6A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36F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4015080" wp14:editId="4096F212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790575</wp:posOffset>
                      </wp:positionV>
                      <wp:extent cx="647700" cy="276225"/>
                      <wp:effectExtent l="0" t="0" r="19050" b="28575"/>
                      <wp:wrapNone/>
                      <wp:docPr id="85" name="Rectangle: Rounded Corners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36EB01" w14:textId="77777777" w:rsidR="00A17AE5" w:rsidRPr="00B77837" w:rsidRDefault="00A17AE5" w:rsidP="00B079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015080" id="Rectangle: Rounded Corners 85" o:spid="_x0000_s1031" style="position:absolute;margin-left:38.55pt;margin-top:62.25pt;width:51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" fillcolor="#ea4e4e [3204]" strokecolor="white [3201]" strokeweight="1.5pt">
                      <v:stroke joinstyle="miter"/>
                      <v:textbox>
                        <w:txbxContent>
                          <w:p w14:paraId="7136EB01" w14:textId="77777777" w:rsidR="00A17AE5" w:rsidRPr="00B77837" w:rsidRDefault="00A17AE5" w:rsidP="00B07996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36F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4BD4CB9" wp14:editId="44BF25DF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476250</wp:posOffset>
                      </wp:positionV>
                      <wp:extent cx="1495425" cy="276225"/>
                      <wp:effectExtent l="0" t="0" r="28575" b="28575"/>
                      <wp:wrapNone/>
                      <wp:docPr id="73" name="Rectangle: Rounded Corners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229CE8" w14:textId="77777777" w:rsidR="00A17AE5" w:rsidRPr="00B77837" w:rsidRDefault="00A17AE5" w:rsidP="00B079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MICROSOFT OFFICE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BD4CB9" id="Rectangle: Rounded Corners 73" o:spid="_x0000_s1032" style="position:absolute;margin-left:10.05pt;margin-top:37.5pt;width:117.7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" fillcolor="#ea4e4e [3204]" strokecolor="white [3201]" strokeweight="1.5pt">
                      <v:stroke joinstyle="miter"/>
                      <v:textbox>
                        <w:txbxContent>
                          <w:p w14:paraId="61229CE8" w14:textId="77777777" w:rsidR="00A17AE5" w:rsidRPr="00B77837" w:rsidRDefault="00A17AE5" w:rsidP="00B07996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OFFICE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36F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B33C5B" wp14:editId="273FAA86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1952625</wp:posOffset>
                      </wp:positionV>
                      <wp:extent cx="1495425" cy="276225"/>
                      <wp:effectExtent l="0" t="0" r="28575" b="28575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38B4C4" w14:textId="77777777" w:rsidR="00A17AE5" w:rsidRPr="00B77837" w:rsidRDefault="00A17AE5" w:rsidP="0050708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PROBLEM SOLVING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B33C5B" id="Rectangle: Rounded Corners 81" o:spid="_x0000_s1033" style="position:absolute;margin-left:8.55pt;margin-top:153.75pt;width:117.7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" fillcolor="#ea4e4e [3204]" strokecolor="white [3201]" strokeweight="1.5pt">
                      <v:stroke joinstyle="miter"/>
                      <v:textbox>
                        <w:txbxContent>
                          <w:p w14:paraId="5F38B4C4" w14:textId="77777777" w:rsidR="00A17AE5" w:rsidRPr="00B77837" w:rsidRDefault="00A17AE5" w:rsidP="0050708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 SOLVING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36F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9B2207E" wp14:editId="21C8DCD0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1581150</wp:posOffset>
                      </wp:positionV>
                      <wp:extent cx="1333500" cy="276225"/>
                      <wp:effectExtent l="0" t="0" r="19050" b="28575"/>
                      <wp:wrapNone/>
                      <wp:docPr id="80" name="Rectangle: Rounded Corners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0AAC3C" w14:textId="77777777" w:rsidR="00A17AE5" w:rsidRPr="00B77837" w:rsidRDefault="00A17AE5" w:rsidP="0050708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B2207E" id="Rectangle: Rounded Corners 80" o:spid="_x0000_s1034" style="position:absolute;margin-left:10.05pt;margin-top:124.5pt;width:10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" fillcolor="#ea4e4e [3204]" strokecolor="white [3201]" strokeweight="1.5pt">
                      <v:stroke joinstyle="miter"/>
                      <v:textbox>
                        <w:txbxContent>
                          <w:p w14:paraId="2C0AAC3C" w14:textId="77777777" w:rsidR="00A17AE5" w:rsidRPr="00B77837" w:rsidRDefault="00A17AE5" w:rsidP="0050708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COMMUNICATION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36F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5567C58" wp14:editId="54546C26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1198880</wp:posOffset>
                      </wp:positionV>
                      <wp:extent cx="1076325" cy="276225"/>
                      <wp:effectExtent l="0" t="0" r="28575" b="28575"/>
                      <wp:wrapNone/>
                      <wp:docPr id="78" name="Rectangle: Rounded Corners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7264D9" w14:textId="77777777" w:rsidR="00A17AE5" w:rsidRPr="00B77837" w:rsidRDefault="00A17AE5" w:rsidP="0050708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TEAMWORK</w:t>
                                  </w:r>
                                  <w:r w:rsidRPr="00B07996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0FA9B524" wp14:editId="7C96D56E">
                                        <wp:extent cx="847725" cy="233855"/>
                                        <wp:effectExtent l="0" t="0" r="0" b="0"/>
                                        <wp:docPr id="101" name="Picture 10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47725" cy="2338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567C58" id="Rectangle: Rounded Corners 78" o:spid="_x0000_s1035" style="position:absolute;margin-left:9.75pt;margin-top:94.4pt;width:84.75pt;height:21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" fillcolor="#ea4e4e [3204]" strokecolor="white [3201]" strokeweight="1.5pt">
                      <v:stroke joinstyle="miter"/>
                      <v:textbox>
                        <w:txbxContent>
                          <w:p w14:paraId="797264D9" w14:textId="77777777" w:rsidR="00A17AE5" w:rsidRPr="00B77837" w:rsidRDefault="00A17AE5" w:rsidP="0050708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TEAMWORK</w:t>
                            </w:r>
                            <w:r w:rsidRPr="00B07996">
                              <w:rPr>
                                <w:rFonts w:ascii="Arial" w:hAnsi="Arial" w:cs="Arial"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FA9B524" wp14:editId="7C96D56E">
                                  <wp:extent cx="847725" cy="233855"/>
                                  <wp:effectExtent l="0" t="0" r="0" b="0"/>
                                  <wp:docPr id="101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7725" cy="233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754" w:type="dxa"/>
            <w:vMerge w:val="restart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523"/>
            </w:tblGrid>
            <w:tr w:rsidR="00A17AE5" w:rsidRPr="00906BEE" w14:paraId="2435AFA2" w14:textId="77777777" w:rsidTr="00B424FC">
              <w:trPr>
                <w:trHeight w:hRule="exact" w:val="1538"/>
              </w:trPr>
              <w:tc>
                <w:tcPr>
                  <w:tcW w:w="6755" w:type="dxa"/>
                  <w:vAlign w:val="center"/>
                </w:tcPr>
                <w:p w14:paraId="2F5C9B8A" w14:textId="3B2E1546" w:rsidR="00A17AE5" w:rsidRPr="00906BEE" w:rsidRDefault="00114831" w:rsidP="00C220E9">
                  <w:pPr>
                    <w:pStyle w:val="Heading1"/>
                    <w:framePr w:hSpace="180" w:wrap="around" w:vAnchor="text" w:hAnchor="text" w:y="1"/>
                    <w:suppressOverlap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5F40FB70B7CB48C0A895224B938DC91B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336F18">
                        <w:t>NEERAJ KUMAR</w:t>
                      </w:r>
                    </w:sdtContent>
                  </w:sdt>
                </w:p>
                <w:p w14:paraId="0EC7DB53" w14:textId="5B3A94E6" w:rsidR="00A17AE5" w:rsidRPr="00906BEE" w:rsidRDefault="00114831" w:rsidP="00C220E9">
                  <w:pPr>
                    <w:pStyle w:val="Heading2"/>
                    <w:framePr w:hSpace="180" w:wrap="around" w:vAnchor="text" w:hAnchor="text" w:y="1"/>
                    <w:suppressOverlap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47139C48E3264CE8A407B201601BFF04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17AE5">
                        <w:t>UNDERGRADUATE STUDENT</w:t>
                      </w:r>
                    </w:sdtContent>
                  </w:sdt>
                  <w:r w:rsidR="00A17AE5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E6FD36A708264A43B2F792C8358C353F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36F18">
                        <w:t>CMRIT</w:t>
                      </w:r>
                    </w:sdtContent>
                  </w:sdt>
                </w:p>
              </w:tc>
            </w:tr>
          </w:tbl>
          <w:p w14:paraId="418DF8A2" w14:textId="3BD7BBD9" w:rsidR="00A17AE5" w:rsidRPr="00906BEE" w:rsidRDefault="00336F18" w:rsidP="00EC5D97">
            <w:pPr>
              <w:pStyle w:val="Heading3"/>
            </w:pPr>
            <w:r>
              <w:t>PARTICIPATION</w:t>
            </w:r>
          </w:p>
          <w:p w14:paraId="476B043C" w14:textId="27F4F0E4" w:rsidR="00336F18" w:rsidRPr="00BC1E78" w:rsidRDefault="00336F18" w:rsidP="00336F18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</w:pPr>
            <w:r w:rsidRPr="00BC1E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Has participated in IICDC 2018 contest by DST, IIMB &amp; TI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.</w:t>
            </w:r>
          </w:p>
          <w:p w14:paraId="6F8E5107" w14:textId="66961D75" w:rsidR="00336F18" w:rsidRPr="00BC1E78" w:rsidRDefault="00336F18" w:rsidP="00336F18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</w:pPr>
            <w:r w:rsidRPr="00BC1E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 xml:space="preserve">Has participated in </w:t>
            </w:r>
            <w:proofErr w:type="gramStart"/>
            <w:r w:rsidRPr="00BC1E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Eureka!-</w:t>
            </w:r>
            <w:proofErr w:type="gramEnd"/>
            <w:r w:rsidRPr="00BC1E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 xml:space="preserve"> IITB , Asia's Largest Bu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si</w:t>
            </w:r>
            <w:r w:rsidRPr="00BC1E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ness Model Competition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.</w:t>
            </w:r>
          </w:p>
          <w:p w14:paraId="41C77493" w14:textId="1496570C" w:rsidR="00336F18" w:rsidRPr="00754028" w:rsidRDefault="00336F18" w:rsidP="00336F18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</w:pPr>
            <w:r w:rsidRPr="007540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 xml:space="preserve">Has participated in </w:t>
            </w:r>
            <w:proofErr w:type="spellStart"/>
            <w:r w:rsidRPr="007540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Empressario</w:t>
            </w:r>
            <w:proofErr w:type="spellEnd"/>
            <w:r w:rsidRPr="007540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-IITKGP, Global Bu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si</w:t>
            </w:r>
            <w:r w:rsidRPr="007540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ness Model Competition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.</w:t>
            </w:r>
          </w:p>
          <w:p w14:paraId="1BD00F22" w14:textId="2FF63D31" w:rsidR="00336F18" w:rsidRPr="00754028" w:rsidRDefault="00336F18" w:rsidP="00336F18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</w:pPr>
            <w:r w:rsidRPr="007540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Has Participated in I2I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 xml:space="preserve"> </w:t>
            </w:r>
            <w:r w:rsidRPr="007540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(ideas to implementation)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and</w:t>
            </w:r>
            <w:r w:rsidRPr="007540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 xml:space="preserve"> TSEC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 xml:space="preserve"> </w:t>
            </w:r>
            <w:r w:rsidRPr="007540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(Tata Social Enterprise Challenge) by IIMC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.</w:t>
            </w:r>
          </w:p>
          <w:p w14:paraId="17E15C21" w14:textId="5F393013" w:rsidR="00336F18" w:rsidRPr="00754028" w:rsidRDefault="00336F18" w:rsidP="00336F18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</w:pPr>
            <w:r w:rsidRPr="007540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Has participated in National Bio-Entrepreneurship Competition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 xml:space="preserve"> </w:t>
            </w:r>
            <w:r w:rsidRPr="007540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(NBEC) 2018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.</w:t>
            </w:r>
          </w:p>
          <w:p w14:paraId="2951D2AE" w14:textId="77777777" w:rsidR="00A17AE5" w:rsidRPr="00906BEE" w:rsidRDefault="00114831" w:rsidP="00A17AE5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971392A1D29A4B90869F4E8AA4793E1A"/>
                </w:placeholder>
                <w:temporary/>
                <w:showingPlcHdr/>
                <w15:appearance w15:val="hidden"/>
              </w:sdtPr>
              <w:sdtEndPr/>
              <w:sdtContent>
                <w:r w:rsidR="00A17AE5" w:rsidRPr="00906BEE">
                  <w:t>Education</w:t>
                </w:r>
              </w:sdtContent>
            </w:sdt>
          </w:p>
          <w:p w14:paraId="4BB7AD91" w14:textId="77777777" w:rsidR="00336F18" w:rsidRPr="00906BEE" w:rsidRDefault="00336F18" w:rsidP="00336F18">
            <w:pPr>
              <w:pStyle w:val="Heading4"/>
            </w:pPr>
            <w:r>
              <w:t>B.E. COMPUTER SCIENCE</w:t>
            </w:r>
            <w:r w:rsidRPr="00906BEE">
              <w:t xml:space="preserve">• </w:t>
            </w:r>
            <w:r>
              <w:t>PRESENT</w:t>
            </w:r>
            <w:r w:rsidRPr="00906BEE">
              <w:t xml:space="preserve"> • </w:t>
            </w:r>
            <w:r>
              <w:t>CMR INSTITUTE OF TECHNOLOGY (CMRIT), BENGALURU</w:t>
            </w:r>
          </w:p>
          <w:p w14:paraId="608A6F76" w14:textId="77777777" w:rsidR="00336F18" w:rsidRPr="006B1242" w:rsidRDefault="00336F18" w:rsidP="00336F18">
            <w:pPr>
              <w:rPr>
                <w:rFonts w:ascii="Arial" w:hAnsi="Arial" w:cs="Arial"/>
              </w:rPr>
            </w:pPr>
            <w:r>
              <w:t xml:space="preserve">        </w:t>
            </w:r>
            <w:r>
              <w:rPr>
                <w:rFonts w:ascii="Arial" w:hAnsi="Arial" w:cs="Arial"/>
              </w:rPr>
              <w:t>SGPA</w:t>
            </w:r>
            <w:r w:rsidRPr="006B124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8.92</w:t>
            </w:r>
          </w:p>
          <w:p w14:paraId="39E2EF43" w14:textId="77777777" w:rsidR="00336F18" w:rsidRPr="00906BEE" w:rsidRDefault="00336F18" w:rsidP="00336F18">
            <w:pPr>
              <w:pStyle w:val="Heading4"/>
            </w:pPr>
            <w:r>
              <w:t>HIGHER SECONDARY EDUCATION (CBSE)</w:t>
            </w:r>
            <w:r w:rsidRPr="00906BEE">
              <w:t xml:space="preserve"> • </w:t>
            </w:r>
            <w:r>
              <w:t>2015-2017</w:t>
            </w:r>
            <w:r w:rsidRPr="00906BEE">
              <w:t xml:space="preserve"> • </w:t>
            </w:r>
            <w:r>
              <w:t>KENDRIYA VIDYALAYA NO. 1, KOCHI</w:t>
            </w:r>
          </w:p>
          <w:p w14:paraId="5201BEAC" w14:textId="77777777" w:rsidR="00336F18" w:rsidRPr="006B1242" w:rsidRDefault="00336F18" w:rsidP="00336F18">
            <w:pPr>
              <w:rPr>
                <w:rFonts w:ascii="Arial" w:hAnsi="Arial" w:cs="Arial"/>
              </w:rPr>
            </w:pPr>
            <w:r w:rsidRPr="006B1242">
              <w:rPr>
                <w:rFonts w:ascii="Arial" w:hAnsi="Arial" w:cs="Arial"/>
              </w:rPr>
              <w:t xml:space="preserve">       PCM and Computer Science</w:t>
            </w:r>
          </w:p>
          <w:p w14:paraId="27FCA474" w14:textId="77777777" w:rsidR="00336F18" w:rsidRPr="006B1242" w:rsidRDefault="00336F18" w:rsidP="00336F18">
            <w:pPr>
              <w:rPr>
                <w:rFonts w:ascii="Arial" w:hAnsi="Arial" w:cs="Arial"/>
              </w:rPr>
            </w:pPr>
            <w:r w:rsidRPr="006B1242">
              <w:rPr>
                <w:rFonts w:ascii="Arial" w:hAnsi="Arial" w:cs="Arial"/>
              </w:rPr>
              <w:t xml:space="preserve">       Aggregate: </w:t>
            </w:r>
            <w:r>
              <w:rPr>
                <w:rFonts w:ascii="Arial" w:hAnsi="Arial" w:cs="Arial"/>
              </w:rPr>
              <w:t>84.6</w:t>
            </w:r>
            <w:r w:rsidRPr="006B1242">
              <w:rPr>
                <w:rFonts w:ascii="Arial" w:hAnsi="Arial" w:cs="Arial"/>
              </w:rPr>
              <w:t>%</w:t>
            </w:r>
          </w:p>
          <w:p w14:paraId="546E96FD" w14:textId="50905272" w:rsidR="00A17AE5" w:rsidRPr="006B1242" w:rsidRDefault="00A17AE5" w:rsidP="00A17AE5">
            <w:pPr>
              <w:rPr>
                <w:rFonts w:ascii="Arial" w:hAnsi="Arial" w:cs="Arial"/>
              </w:rPr>
            </w:pPr>
          </w:p>
          <w:p w14:paraId="31A33E61" w14:textId="77777777" w:rsidR="00A17AE5" w:rsidRPr="00906BEE" w:rsidRDefault="00A17AE5" w:rsidP="00A17AE5">
            <w:pPr>
              <w:pStyle w:val="Heading3"/>
            </w:pPr>
            <w:r>
              <w:t>PERSONAL PROJECTS</w:t>
            </w:r>
          </w:p>
          <w:p w14:paraId="2BD759FB" w14:textId="77777777" w:rsidR="00336F18" w:rsidRPr="00906BEE" w:rsidRDefault="00336F18" w:rsidP="00336F18">
            <w:pPr>
              <w:pStyle w:val="Heading4"/>
            </w:pPr>
            <w:r>
              <w:t>THEORY OF COMPUTATION</w:t>
            </w:r>
          </w:p>
          <w:p w14:paraId="7FA3C14F" w14:textId="77777777" w:rsidR="00336F18" w:rsidRPr="00754028" w:rsidRDefault="00336F18" w:rsidP="00336F18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</w:pPr>
            <w:r w:rsidRPr="007540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Regular expressions and finite automata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.</w:t>
            </w:r>
          </w:p>
          <w:p w14:paraId="483BDD59" w14:textId="77777777" w:rsidR="00336F18" w:rsidRPr="00754028" w:rsidRDefault="00336F18" w:rsidP="00336F18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</w:pPr>
            <w:r w:rsidRPr="007540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Context-free grammars and push-down automata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.</w:t>
            </w:r>
          </w:p>
          <w:p w14:paraId="3BA77DAB" w14:textId="77777777" w:rsidR="00336F18" w:rsidRPr="00754028" w:rsidRDefault="00336F18" w:rsidP="00336F18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</w:pPr>
            <w:r w:rsidRPr="007540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Regular and context-free languages, pumping lemma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.</w:t>
            </w:r>
          </w:p>
          <w:p w14:paraId="76916B39" w14:textId="5BF39F52" w:rsidR="00A17AE5" w:rsidRPr="00336F18" w:rsidRDefault="00336F18" w:rsidP="00336F18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</w:pPr>
            <w:r w:rsidRPr="007540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Turing machines and undecidability (in 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).</w:t>
            </w:r>
          </w:p>
          <w:p w14:paraId="7BE6BE51" w14:textId="77777777" w:rsidR="00336F18" w:rsidRPr="00906BEE" w:rsidRDefault="00336F18" w:rsidP="00336F18">
            <w:pPr>
              <w:pStyle w:val="Heading4"/>
            </w:pPr>
            <w:r>
              <w:lastRenderedPageBreak/>
              <w:t>DATABASES</w:t>
            </w:r>
          </w:p>
          <w:p w14:paraId="5E201672" w14:textId="77777777" w:rsidR="00336F18" w:rsidRPr="00BC1E78" w:rsidRDefault="00336F18" w:rsidP="00336F18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</w:pPr>
            <w:r w:rsidRPr="00BC1E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ER‐model, Relational model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:</w:t>
            </w:r>
            <w:r w:rsidRPr="00BC1E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 xml:space="preserve"> relational algebra, tuple calculus, SQL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 xml:space="preserve"> </w:t>
            </w:r>
            <w:r w:rsidRPr="00BC1E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(completed)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.</w:t>
            </w:r>
          </w:p>
          <w:p w14:paraId="1009F859" w14:textId="77777777" w:rsidR="00336F18" w:rsidRPr="00BC1E78" w:rsidRDefault="00336F18" w:rsidP="00336F18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</w:pPr>
            <w:r w:rsidRPr="00BC1E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Integrity constraints, normal forms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 xml:space="preserve"> </w:t>
            </w:r>
            <w:r w:rsidRPr="00BC1E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(in progress)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.</w:t>
            </w:r>
          </w:p>
          <w:p w14:paraId="69891525" w14:textId="77777777" w:rsidR="00336F18" w:rsidRPr="006B1242" w:rsidRDefault="00336F18" w:rsidP="00336F18">
            <w:pPr>
              <w:rPr>
                <w:rFonts w:ascii="Arial" w:hAnsi="Arial" w:cs="Arial"/>
              </w:rPr>
            </w:pPr>
          </w:p>
          <w:p w14:paraId="4AFD09BA" w14:textId="77777777" w:rsidR="00336F18" w:rsidRPr="00906BEE" w:rsidRDefault="00336F18" w:rsidP="00336F18">
            <w:pPr>
              <w:pStyle w:val="Heading4"/>
            </w:pPr>
            <w:r>
              <w:t xml:space="preserve">DISCRETE MATHEMATICS  </w:t>
            </w:r>
          </w:p>
          <w:p w14:paraId="686B03E1" w14:textId="77777777" w:rsidR="00336F18" w:rsidRPr="00BC1E78" w:rsidRDefault="00336F18" w:rsidP="00336F18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</w:pPr>
            <w:r w:rsidRPr="00BC1E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Propositional and first order logic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.</w:t>
            </w:r>
          </w:p>
          <w:p w14:paraId="6C80AA60" w14:textId="77777777" w:rsidR="00336F18" w:rsidRPr="00BC1E78" w:rsidRDefault="00336F18" w:rsidP="00336F18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</w:pPr>
            <w:r w:rsidRPr="00BC1E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Sets, relations, functions, partial orders and lattices.</w:t>
            </w:r>
          </w:p>
          <w:p w14:paraId="1F150456" w14:textId="77777777" w:rsidR="00336F18" w:rsidRPr="00BC1E78" w:rsidRDefault="00336F18" w:rsidP="00336F18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</w:pPr>
            <w:r w:rsidRPr="00BC1E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Combinatorics: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 xml:space="preserve"> </w:t>
            </w:r>
            <w:r w:rsidRPr="00BC1E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counting, recurrence relations, generating functions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.</w:t>
            </w:r>
          </w:p>
          <w:p w14:paraId="04541A9B" w14:textId="77777777" w:rsidR="00336F18" w:rsidRPr="00BC1E78" w:rsidRDefault="00336F18" w:rsidP="00336F18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</w:pPr>
            <w:r w:rsidRPr="00BC1E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Graphs: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 xml:space="preserve"> C</w:t>
            </w:r>
            <w:r w:rsidRPr="00BC1E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onnectivity, matching, coloring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  <w:t>.</w:t>
            </w:r>
          </w:p>
          <w:p w14:paraId="298D6B1A" w14:textId="77777777" w:rsidR="00336F18" w:rsidRPr="006B1242" w:rsidRDefault="00336F18" w:rsidP="00336F18">
            <w:pPr>
              <w:rPr>
                <w:rFonts w:ascii="Arial" w:hAnsi="Arial" w:cs="Arial"/>
              </w:rPr>
            </w:pPr>
          </w:p>
          <w:p w14:paraId="3B5757F4" w14:textId="77777777" w:rsidR="00A17AE5" w:rsidRPr="00906BEE" w:rsidRDefault="00A17AE5" w:rsidP="00A17AE5">
            <w:pPr>
              <w:pStyle w:val="Heading3"/>
            </w:pPr>
            <w:r>
              <w:t>ACHIEVEMENTS</w:t>
            </w:r>
          </w:p>
          <w:p w14:paraId="20D5F49F" w14:textId="77777777" w:rsidR="00A17AE5" w:rsidRPr="00906BEE" w:rsidRDefault="00A17AE5" w:rsidP="00A17AE5">
            <w:pPr>
              <w:pStyle w:val="Heading4"/>
            </w:pPr>
          </w:p>
          <w:p w14:paraId="450E0D9B" w14:textId="41B10E94" w:rsidR="00336F18" w:rsidRPr="00336F18" w:rsidRDefault="00336F18" w:rsidP="00336F18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336F18">
              <w:rPr>
                <w:rFonts w:ascii="Arial" w:hAnsi="Arial" w:cs="Arial"/>
              </w:rPr>
              <w:t>Cleared JEE mains.</w:t>
            </w:r>
          </w:p>
          <w:p w14:paraId="2CC5FB18" w14:textId="77777777" w:rsidR="00A17AE5" w:rsidRPr="006B1242" w:rsidRDefault="00A17AE5" w:rsidP="00A17AE5">
            <w:pPr>
              <w:rPr>
                <w:rFonts w:ascii="Arial" w:hAnsi="Arial" w:cs="Arial"/>
              </w:rPr>
            </w:pPr>
          </w:p>
          <w:p w14:paraId="423E8DED" w14:textId="77777777" w:rsidR="00A17AE5" w:rsidRDefault="00A17AE5" w:rsidP="00A17A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</w:pPr>
          </w:p>
          <w:p w14:paraId="74D79E80" w14:textId="77777777" w:rsidR="00A17AE5" w:rsidRDefault="00A17AE5" w:rsidP="00A17A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or-IN"/>
              </w:rPr>
            </w:pPr>
          </w:p>
          <w:p w14:paraId="0EE899CD" w14:textId="77777777" w:rsidR="00A17AE5" w:rsidRDefault="00A17AE5" w:rsidP="00A17AE5"/>
          <w:p w14:paraId="0C610659" w14:textId="77777777" w:rsidR="00A17AE5" w:rsidRPr="00906BEE" w:rsidRDefault="00A17AE5" w:rsidP="00A17AE5"/>
        </w:tc>
      </w:tr>
      <w:tr w:rsidR="00A17AE5" w:rsidRPr="00906BEE" w14:paraId="4682577E" w14:textId="77777777" w:rsidTr="00A17AE5">
        <w:trPr>
          <w:trHeight w:val="13207"/>
        </w:trPr>
        <w:tc>
          <w:tcPr>
            <w:tcW w:w="3726" w:type="dxa"/>
            <w:tcMar>
              <w:top w:w="504" w:type="dxa"/>
              <w:right w:w="720" w:type="dxa"/>
            </w:tcMar>
          </w:tcPr>
          <w:p w14:paraId="23CC7ACC" w14:textId="77777777" w:rsidR="00350905" w:rsidRPr="00906BEE" w:rsidRDefault="004B5A55" w:rsidP="00350905">
            <w:pPr>
              <w:pStyle w:val="Heading3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2960968" wp14:editId="4FA611DA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826770</wp:posOffset>
                      </wp:positionV>
                      <wp:extent cx="1809750" cy="466725"/>
                      <wp:effectExtent l="0" t="0" r="19050" b="28575"/>
                      <wp:wrapNone/>
                      <wp:docPr id="88" name="Rectangle: Rounded Corners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4667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21B952" w14:textId="69B4AD7E" w:rsidR="00350905" w:rsidRPr="00B77837" w:rsidRDefault="00336F18" w:rsidP="004B5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COMPUTATIONAL COMPUTER SCIENCE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960968" id="Rectangle: Rounded Corners 88" o:spid="_x0000_s1036" style="position:absolute;margin-left:3.3pt;margin-top:65.1pt;width:142.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" fillcolor="#ea4e4e [3204]" strokecolor="white [3201]" strokeweight="1.5pt">
                      <v:stroke joinstyle="miter"/>
                      <v:textbox>
                        <w:txbxContent>
                          <w:p w14:paraId="4221B952" w14:textId="69B4AD7E" w:rsidR="00350905" w:rsidRPr="00B77837" w:rsidRDefault="00336F18" w:rsidP="004B5A55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COMPUTATIONAL COMPUTER SCIENCE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50905">
              <w:t>iNTERESTS</w:t>
            </w:r>
          </w:p>
          <w:p w14:paraId="768FA6F2" w14:textId="0D9B4FFF" w:rsidR="00A17AE5" w:rsidRPr="00906BEE" w:rsidRDefault="004A3EAE" w:rsidP="0035090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F43724C" wp14:editId="6B465CAE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930275</wp:posOffset>
                      </wp:positionV>
                      <wp:extent cx="1581150" cy="485775"/>
                      <wp:effectExtent l="0" t="0" r="19050" b="28575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485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58E32E" w14:textId="662AC91B" w:rsidR="00350905" w:rsidRPr="00B77837" w:rsidRDefault="00336F18" w:rsidP="0050708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DISCRETE MATHEMATICS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43724C" id="Rectangle: Rounded Corners 91" o:spid="_x0000_s1037" style="position:absolute;margin-left:3.3pt;margin-top:73.25pt;width:124.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" fillcolor="#ea4e4e [3204]" strokecolor="white [3201]" strokeweight="1.5pt">
                      <v:stroke joinstyle="miter"/>
                      <v:textbox>
                        <w:txbxContent>
                          <w:p w14:paraId="7258E32E" w14:textId="662AC91B" w:rsidR="00350905" w:rsidRPr="00B77837" w:rsidRDefault="00336F18" w:rsidP="0050708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DISCRETE MATHEMATICS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47431C8" wp14:editId="1A58B012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539750</wp:posOffset>
                      </wp:positionV>
                      <wp:extent cx="1581150" cy="276225"/>
                      <wp:effectExtent l="0" t="0" r="19050" b="2857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F984E6" w14:textId="2B47CD32" w:rsidR="00350905" w:rsidRPr="00B77837" w:rsidRDefault="00336F18" w:rsidP="00350905">
                                  <w:pPr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DATABASES</w:t>
                                  </w:r>
                                </w:p>
                                <w:p w14:paraId="2A6C21A8" w14:textId="77777777" w:rsidR="00350905" w:rsidRPr="00B77837" w:rsidRDefault="00350905" w:rsidP="00350905">
                                  <w:pPr>
                                    <w:rPr>
                                      <w:rFonts w:ascii="Arial" w:hAnsi="Arial" w:cs="Arial"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7431C8" id="Rectangle: Rounded Corners 90" o:spid="_x0000_s1038" style="position:absolute;margin-left:3.3pt;margin-top:42.5pt;width:124.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" fillcolor="#ea4e4e [3204]" strokecolor="white [3201]" strokeweight="1.5pt">
                      <v:stroke joinstyle="miter"/>
                      <v:textbox>
                        <w:txbxContent>
                          <w:p w14:paraId="27F984E6" w14:textId="2B47CD32" w:rsidR="00350905" w:rsidRPr="00B77837" w:rsidRDefault="00336F18" w:rsidP="00350905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DATABASES</w:t>
                            </w:r>
                          </w:p>
                          <w:p w14:paraId="2A6C21A8" w14:textId="77777777" w:rsidR="00350905" w:rsidRPr="00B77837" w:rsidRDefault="00350905" w:rsidP="00350905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754" w:type="dxa"/>
            <w:vMerge/>
            <w:tcMar>
              <w:top w:w="504" w:type="dxa"/>
              <w:left w:w="0" w:type="dxa"/>
            </w:tcMar>
          </w:tcPr>
          <w:p w14:paraId="00047828" w14:textId="77777777" w:rsidR="00A17AE5" w:rsidRDefault="00A17AE5" w:rsidP="00A17AE5">
            <w:pPr>
              <w:pStyle w:val="Heading1"/>
            </w:pPr>
          </w:p>
        </w:tc>
      </w:tr>
      <w:tr w:rsidR="00C220E9" w:rsidRPr="00906BEE" w14:paraId="7DE3EB0E" w14:textId="77777777" w:rsidTr="00A17AE5">
        <w:trPr>
          <w:trHeight w:val="12747"/>
        </w:trPr>
        <w:tc>
          <w:tcPr>
            <w:tcW w:w="3726" w:type="dxa"/>
            <w:tcMar>
              <w:top w:w="504" w:type="dxa"/>
              <w:right w:w="720" w:type="dxa"/>
            </w:tcMar>
          </w:tcPr>
          <w:p w14:paraId="6A879521" w14:textId="77777777" w:rsidR="00C220E9" w:rsidRPr="00906BEE" w:rsidRDefault="00C220E9" w:rsidP="00A17AE5">
            <w:pPr>
              <w:pStyle w:val="Initials"/>
              <w:rPr>
                <w:noProof/>
              </w:rPr>
            </w:pPr>
          </w:p>
        </w:tc>
        <w:tc>
          <w:tcPr>
            <w:tcW w:w="6754" w:type="dxa"/>
            <w:tcMar>
              <w:top w:w="504" w:type="dxa"/>
              <w:left w:w="0" w:type="dxa"/>
            </w:tcMar>
          </w:tcPr>
          <w:p w14:paraId="6E70F13F" w14:textId="77777777" w:rsidR="00C220E9" w:rsidRDefault="00C220E9" w:rsidP="00A17AE5">
            <w:pPr>
              <w:pStyle w:val="Heading1"/>
            </w:pPr>
          </w:p>
        </w:tc>
      </w:tr>
      <w:tr w:rsidR="00C220E9" w:rsidRPr="00906BEE" w14:paraId="208A3A16" w14:textId="77777777" w:rsidTr="00A17AE5">
        <w:trPr>
          <w:trHeight w:val="12747"/>
        </w:trPr>
        <w:tc>
          <w:tcPr>
            <w:tcW w:w="3726" w:type="dxa"/>
            <w:tcMar>
              <w:top w:w="504" w:type="dxa"/>
              <w:right w:w="720" w:type="dxa"/>
            </w:tcMar>
          </w:tcPr>
          <w:p w14:paraId="2B41EB68" w14:textId="77777777" w:rsidR="00C220E9" w:rsidRPr="00906BEE" w:rsidRDefault="00C220E9" w:rsidP="00A17AE5">
            <w:pPr>
              <w:pStyle w:val="Initials"/>
              <w:rPr>
                <w:noProof/>
              </w:rPr>
            </w:pPr>
          </w:p>
        </w:tc>
        <w:tc>
          <w:tcPr>
            <w:tcW w:w="6754" w:type="dxa"/>
            <w:tcMar>
              <w:top w:w="504" w:type="dxa"/>
              <w:left w:w="0" w:type="dxa"/>
            </w:tcMar>
          </w:tcPr>
          <w:p w14:paraId="1AF0BCDD" w14:textId="77777777" w:rsidR="00C220E9" w:rsidRDefault="00C220E9" w:rsidP="00A17AE5">
            <w:pPr>
              <w:pStyle w:val="Heading1"/>
            </w:pPr>
          </w:p>
        </w:tc>
      </w:tr>
      <w:tr w:rsidR="00B424FC" w:rsidRPr="00906BEE" w14:paraId="6BEC6A36" w14:textId="77777777" w:rsidTr="00A17AE5">
        <w:trPr>
          <w:trHeight w:val="12747"/>
        </w:trPr>
        <w:tc>
          <w:tcPr>
            <w:tcW w:w="3726" w:type="dxa"/>
            <w:tcMar>
              <w:top w:w="504" w:type="dxa"/>
              <w:right w:w="720" w:type="dxa"/>
            </w:tcMar>
          </w:tcPr>
          <w:p w14:paraId="11636920" w14:textId="77777777" w:rsidR="00B424FC" w:rsidRPr="00906BEE" w:rsidRDefault="00B424FC" w:rsidP="00A17AE5">
            <w:pPr>
              <w:pStyle w:val="Initials"/>
              <w:rPr>
                <w:noProof/>
              </w:rPr>
            </w:pPr>
          </w:p>
        </w:tc>
        <w:tc>
          <w:tcPr>
            <w:tcW w:w="6754" w:type="dxa"/>
            <w:tcMar>
              <w:top w:w="504" w:type="dxa"/>
              <w:left w:w="0" w:type="dxa"/>
            </w:tcMar>
          </w:tcPr>
          <w:p w14:paraId="2DC4A4A0" w14:textId="77777777" w:rsidR="00B424FC" w:rsidRDefault="00B424FC" w:rsidP="00A17AE5">
            <w:pPr>
              <w:pStyle w:val="Heading1"/>
            </w:pPr>
          </w:p>
        </w:tc>
      </w:tr>
    </w:tbl>
    <w:p w14:paraId="67B37C85" w14:textId="77777777" w:rsidR="00ED5211" w:rsidRDefault="00ED5211" w:rsidP="00B72B3F">
      <w:pPr>
        <w:pStyle w:val="NoSpacing"/>
      </w:pPr>
    </w:p>
    <w:p w14:paraId="6BBCF186" w14:textId="77777777" w:rsidR="00290AAA" w:rsidRDefault="00290AAA" w:rsidP="00E22E87">
      <w:pPr>
        <w:pStyle w:val="NoSpacing"/>
      </w:pPr>
    </w:p>
    <w:sectPr w:rsidR="00290AAA" w:rsidSect="00B72B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64" w:right="864" w:bottom="993" w:left="864" w:header="576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8154E" w14:textId="77777777" w:rsidR="00114831" w:rsidRDefault="00114831" w:rsidP="00713050">
      <w:pPr>
        <w:spacing w:line="240" w:lineRule="auto"/>
      </w:pPr>
      <w:r>
        <w:separator/>
      </w:r>
    </w:p>
  </w:endnote>
  <w:endnote w:type="continuationSeparator" w:id="0">
    <w:p w14:paraId="223BBE14" w14:textId="77777777" w:rsidR="00114831" w:rsidRDefault="0011483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CFBAF" w14:textId="77777777" w:rsidR="00C220E9" w:rsidRDefault="00C22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3021"/>
      <w:gridCol w:w="3842"/>
      <w:gridCol w:w="3295"/>
    </w:tblGrid>
    <w:tr w:rsidR="004B5A55" w14:paraId="2623C711" w14:textId="77777777" w:rsidTr="004B5A55">
      <w:tc>
        <w:tcPr>
          <w:tcW w:w="311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C23552" w14:textId="77777777" w:rsidR="004B5A55" w:rsidRDefault="004B5A55" w:rsidP="00684488">
          <w:pPr>
            <w:pStyle w:val="Footer"/>
          </w:pPr>
          <w:r>
            <w:rPr>
              <w:noProof/>
            </w:rPr>
            <w:drawing>
              <wp:inline distT="0" distB="0" distL="0" distR="0" wp14:anchorId="7C9DD57D" wp14:editId="4E140FF3">
                <wp:extent cx="342900" cy="342900"/>
                <wp:effectExtent l="0" t="0" r="0" b="0"/>
                <wp:docPr id="98" name="Pictur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845FFB" w14:textId="77777777" w:rsidR="004B5A55" w:rsidRDefault="004B5A55" w:rsidP="00684488">
          <w:pPr>
            <w:pStyle w:val="Footer"/>
          </w:pPr>
          <w:r>
            <w:rPr>
              <w:noProof/>
            </w:rPr>
            <w:drawing>
              <wp:inline distT="0" distB="0" distL="0" distR="0" wp14:anchorId="72B4BAB6" wp14:editId="1A6BC55E">
                <wp:extent cx="342900" cy="342900"/>
                <wp:effectExtent l="0" t="0" r="0" b="0"/>
                <wp:docPr id="99" name="Pictur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630E2D" w14:textId="77777777" w:rsidR="004B5A55" w:rsidRDefault="004B5A55" w:rsidP="00684488">
          <w:pPr>
            <w:pStyle w:val="Footer"/>
          </w:pPr>
          <w:r>
            <w:rPr>
              <w:noProof/>
            </w:rPr>
            <w:drawing>
              <wp:inline distT="0" distB="0" distL="0" distR="0" wp14:anchorId="337F5455" wp14:editId="36D308A9">
                <wp:extent cx="342900" cy="342900"/>
                <wp:effectExtent l="0" t="0" r="0" b="0"/>
                <wp:docPr id="100" name="Picture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B5A55" w14:paraId="15222265" w14:textId="77777777" w:rsidTr="004B5A55">
      <w:tc>
        <w:tcPr>
          <w:tcW w:w="3119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315686108"/>
            <w:placeholder>
              <w:docPart w:val="10BD28BA5A894446836B2855F99333EA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45988E2C" w14:textId="14322FA2" w:rsidR="004B5A55" w:rsidRPr="00CA3DF1" w:rsidRDefault="00C220E9" w:rsidP="00811117">
              <w:pPr>
                <w:pStyle w:val="Footer"/>
              </w:pPr>
              <w:r>
                <w:rPr>
                  <w:caps w:val="0"/>
                </w:rPr>
                <w:t>neerec17@cmrit.ac.in</w:t>
              </w:r>
            </w:p>
          </w:sdtContent>
        </w:sdt>
      </w:tc>
      <w:tc>
        <w:tcPr>
          <w:tcW w:w="3969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352645994"/>
            <w:placeholder>
              <w:docPart w:val="D4E2EAAB2DC348C896548838EEDD1B5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08931444" w14:textId="7F24DF85" w:rsidR="004B5A55" w:rsidRPr="00C2098A" w:rsidRDefault="00C220E9" w:rsidP="00811117">
              <w:pPr>
                <w:pStyle w:val="Footer"/>
              </w:pPr>
              <w:proofErr w:type="gramStart"/>
              <w:r>
                <w:t>CMRIT,BENGALURU</w:t>
              </w:r>
              <w:proofErr w:type="gramEnd"/>
            </w:p>
          </w:sdtContent>
        </w:sdt>
      </w:tc>
      <w:tc>
        <w:tcPr>
          <w:tcW w:w="3403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429474134"/>
            <w:placeholder>
              <w:docPart w:val="817D81720B134B7E95C5BA3A27D930AC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D7D25DC" w14:textId="7F7887AA" w:rsidR="004B5A55" w:rsidRPr="00C2098A" w:rsidRDefault="004B5A55" w:rsidP="00811117">
              <w:pPr>
                <w:pStyle w:val="Footer"/>
              </w:pPr>
              <w:r>
                <w:t>91</w:t>
              </w:r>
              <w:r w:rsidR="00C220E9">
                <w:t>-8547166039</w:t>
              </w:r>
            </w:p>
          </w:sdtContent>
        </w:sdt>
      </w:tc>
    </w:tr>
  </w:tbl>
  <w:p w14:paraId="598E3C61" w14:textId="2D03A02E" w:rsidR="00C2098A" w:rsidRDefault="00C2098A" w:rsidP="00217980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668B9" w14:textId="77777777" w:rsidR="00C220E9" w:rsidRDefault="00C220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11AC7" w14:textId="77777777" w:rsidR="00114831" w:rsidRDefault="00114831" w:rsidP="00713050">
      <w:pPr>
        <w:spacing w:line="240" w:lineRule="auto"/>
      </w:pPr>
      <w:r>
        <w:separator/>
      </w:r>
    </w:p>
  </w:footnote>
  <w:footnote w:type="continuationSeparator" w:id="0">
    <w:p w14:paraId="75F4EE15" w14:textId="77777777" w:rsidR="00114831" w:rsidRDefault="0011483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CD7A7" w14:textId="77777777" w:rsidR="00C220E9" w:rsidRDefault="00C22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F0AD7" w14:textId="77777777" w:rsidR="00C220E9" w:rsidRDefault="00C22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5391A" w14:textId="77777777" w:rsidR="00C220E9" w:rsidRDefault="00C220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CE5"/>
      </v:shape>
    </w:pict>
  </w:numPicBullet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8F49C3"/>
    <w:multiLevelType w:val="hybridMultilevel"/>
    <w:tmpl w:val="2EA4B20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158559A"/>
    <w:multiLevelType w:val="hybridMultilevel"/>
    <w:tmpl w:val="92D0B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47D31"/>
    <w:multiLevelType w:val="hybridMultilevel"/>
    <w:tmpl w:val="8D1CD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28C2"/>
    <w:multiLevelType w:val="hybridMultilevel"/>
    <w:tmpl w:val="ABDA4018"/>
    <w:lvl w:ilvl="0" w:tplc="02BC358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57C04"/>
    <w:multiLevelType w:val="hybridMultilevel"/>
    <w:tmpl w:val="DD54A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E36B9"/>
    <w:multiLevelType w:val="hybridMultilevel"/>
    <w:tmpl w:val="18864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05A6C"/>
    <w:multiLevelType w:val="hybridMultilevel"/>
    <w:tmpl w:val="64EC4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16D3D"/>
    <w:multiLevelType w:val="hybridMultilevel"/>
    <w:tmpl w:val="38A44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D185B"/>
    <w:multiLevelType w:val="hybridMultilevel"/>
    <w:tmpl w:val="5AE69978"/>
    <w:lvl w:ilvl="0" w:tplc="3614F2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70BFC"/>
    <w:multiLevelType w:val="hybridMultilevel"/>
    <w:tmpl w:val="2E503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9133F"/>
    <w:multiLevelType w:val="hybridMultilevel"/>
    <w:tmpl w:val="2F86B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6"/>
  </w:num>
  <w:num w:numId="13">
    <w:abstractNumId w:val="15"/>
  </w:num>
  <w:num w:numId="14">
    <w:abstractNumId w:val="12"/>
  </w:num>
  <w:num w:numId="15">
    <w:abstractNumId w:val="17"/>
  </w:num>
  <w:num w:numId="16">
    <w:abstractNumId w:val="10"/>
  </w:num>
  <w:num w:numId="17">
    <w:abstractNumId w:val="20"/>
  </w:num>
  <w:num w:numId="18">
    <w:abstractNumId w:val="11"/>
  </w:num>
  <w:num w:numId="19">
    <w:abstractNumId w:val="19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11"/>
    <w:rsid w:val="00091382"/>
    <w:rsid w:val="000A07DA"/>
    <w:rsid w:val="000A2BFA"/>
    <w:rsid w:val="000B0619"/>
    <w:rsid w:val="000B61CA"/>
    <w:rsid w:val="000F7610"/>
    <w:rsid w:val="00114831"/>
    <w:rsid w:val="00114ED7"/>
    <w:rsid w:val="00140B0E"/>
    <w:rsid w:val="001A03E0"/>
    <w:rsid w:val="001A5CA9"/>
    <w:rsid w:val="001B2AC1"/>
    <w:rsid w:val="001B403A"/>
    <w:rsid w:val="001F4583"/>
    <w:rsid w:val="00217980"/>
    <w:rsid w:val="00226EF9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2793D"/>
    <w:rsid w:val="00333CD3"/>
    <w:rsid w:val="00336F18"/>
    <w:rsid w:val="00340365"/>
    <w:rsid w:val="00342B64"/>
    <w:rsid w:val="00346763"/>
    <w:rsid w:val="00350905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4A3EAE"/>
    <w:rsid w:val="004B5A55"/>
    <w:rsid w:val="00507089"/>
    <w:rsid w:val="00523479"/>
    <w:rsid w:val="00543DB7"/>
    <w:rsid w:val="005729B0"/>
    <w:rsid w:val="0060116B"/>
    <w:rsid w:val="00641630"/>
    <w:rsid w:val="00684488"/>
    <w:rsid w:val="00684F6A"/>
    <w:rsid w:val="006A3CE7"/>
    <w:rsid w:val="006A7746"/>
    <w:rsid w:val="006B1242"/>
    <w:rsid w:val="006C419F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3405B"/>
    <w:rsid w:val="00985D58"/>
    <w:rsid w:val="009B3C40"/>
    <w:rsid w:val="009E5C39"/>
    <w:rsid w:val="00A17AE5"/>
    <w:rsid w:val="00A42540"/>
    <w:rsid w:val="00A50939"/>
    <w:rsid w:val="00A83413"/>
    <w:rsid w:val="00AA6A40"/>
    <w:rsid w:val="00AA75F6"/>
    <w:rsid w:val="00AD00FD"/>
    <w:rsid w:val="00AF0A8E"/>
    <w:rsid w:val="00B07996"/>
    <w:rsid w:val="00B424FC"/>
    <w:rsid w:val="00B5664D"/>
    <w:rsid w:val="00B72B3F"/>
    <w:rsid w:val="00B77837"/>
    <w:rsid w:val="00BA5B40"/>
    <w:rsid w:val="00BD0206"/>
    <w:rsid w:val="00C2098A"/>
    <w:rsid w:val="00C220E9"/>
    <w:rsid w:val="00C5444A"/>
    <w:rsid w:val="00C612DA"/>
    <w:rsid w:val="00C7741E"/>
    <w:rsid w:val="00C875AB"/>
    <w:rsid w:val="00CA3DF1"/>
    <w:rsid w:val="00CA4581"/>
    <w:rsid w:val="00CE18D5"/>
    <w:rsid w:val="00CE1FCB"/>
    <w:rsid w:val="00D04109"/>
    <w:rsid w:val="00D95BAB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C5D97"/>
    <w:rsid w:val="00ED5211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47374"/>
  <w15:chartTrackingRefBased/>
  <w15:docId w15:val="{16F1B2BC-C62F-44DC-8E8D-1B7AF792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E1FCB"/>
    <w:rPr>
      <w:color w:val="605E5C"/>
      <w:shd w:val="clear" w:color="auto" w:fill="E1DFDD"/>
    </w:rPr>
  </w:style>
  <w:style w:type="paragraph" w:customStyle="1" w:styleId="Default">
    <w:name w:val="Default"/>
    <w:rsid w:val="00684F6A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 w:bidi="o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0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0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3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7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65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7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4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1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9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7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7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1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1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2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7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0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0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7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CAC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7829EE8E9642C9BCC6A3259497A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8C6EE-99DA-416A-B1AD-554194290292}"/>
      </w:docPartPr>
      <w:docPartBody>
        <w:p w:rsidR="00026923" w:rsidRDefault="00452574" w:rsidP="00452574">
          <w:pPr>
            <w:pStyle w:val="287829EE8E9642C9BCC6A3259497A308"/>
          </w:pPr>
          <w:r w:rsidRPr="00906BEE">
            <w:t>YN</w:t>
          </w:r>
        </w:p>
      </w:docPartBody>
    </w:docPart>
    <w:docPart>
      <w:docPartPr>
        <w:name w:val="1A651CC5384B4CE787E1733AAD291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889CF-A166-4925-872D-D22160B08BEA}"/>
      </w:docPartPr>
      <w:docPartBody>
        <w:p w:rsidR="00026923" w:rsidRDefault="00452574" w:rsidP="00452574">
          <w:pPr>
            <w:pStyle w:val="1A651CC5384B4CE787E1733AAD29175C"/>
          </w:pPr>
          <w:r w:rsidRPr="00906BEE">
            <w:t>Objective</w:t>
          </w:r>
        </w:p>
      </w:docPartBody>
    </w:docPart>
    <w:docPart>
      <w:docPartPr>
        <w:name w:val="30931F7FA17B439CB4D32D67B5D85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2D6D1-8B5A-48AC-8E9E-4F32906AAE34}"/>
      </w:docPartPr>
      <w:docPartBody>
        <w:p w:rsidR="00026923" w:rsidRDefault="00452574" w:rsidP="00452574">
          <w:pPr>
            <w:pStyle w:val="30931F7FA17B439CB4D32D67B5D85B4B"/>
          </w:pPr>
          <w:r w:rsidRPr="00906BEE">
            <w:t>Skills</w:t>
          </w:r>
        </w:p>
      </w:docPartBody>
    </w:docPart>
    <w:docPart>
      <w:docPartPr>
        <w:name w:val="5F40FB70B7CB48C0A895224B938DC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9F1FE-06D0-43C1-8F30-4F6191CB85C3}"/>
      </w:docPartPr>
      <w:docPartBody>
        <w:p w:rsidR="00026923" w:rsidRDefault="00452574" w:rsidP="00452574">
          <w:pPr>
            <w:pStyle w:val="5F40FB70B7CB48C0A895224B938DC91B"/>
          </w:pPr>
          <w:r>
            <w:t>Your name</w:t>
          </w:r>
        </w:p>
      </w:docPartBody>
    </w:docPart>
    <w:docPart>
      <w:docPartPr>
        <w:name w:val="47139C48E3264CE8A407B201601BF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2EDF7-F6DD-4BB2-84D8-CE21A0B00FD0}"/>
      </w:docPartPr>
      <w:docPartBody>
        <w:p w:rsidR="00026923" w:rsidRDefault="00452574" w:rsidP="00452574">
          <w:pPr>
            <w:pStyle w:val="47139C48E3264CE8A407B201601BFF04"/>
          </w:pPr>
          <w:r w:rsidRPr="00906BEE">
            <w:t>Profession or Industry</w:t>
          </w:r>
        </w:p>
      </w:docPartBody>
    </w:docPart>
    <w:docPart>
      <w:docPartPr>
        <w:name w:val="E6FD36A708264A43B2F792C8358C3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95235-B91D-4E63-BC36-B9FD1E20EA15}"/>
      </w:docPartPr>
      <w:docPartBody>
        <w:p w:rsidR="00026923" w:rsidRDefault="00452574" w:rsidP="00452574">
          <w:pPr>
            <w:pStyle w:val="E6FD36A708264A43B2F792C8358C353F"/>
          </w:pPr>
          <w:r w:rsidRPr="00906BEE">
            <w:t>Link to other online properties: Portfolio/Website/Blog</w:t>
          </w:r>
        </w:p>
      </w:docPartBody>
    </w:docPart>
    <w:docPart>
      <w:docPartPr>
        <w:name w:val="971392A1D29A4B90869F4E8AA4793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AAA22-7664-4CDA-9608-5B04DCFB00EE}"/>
      </w:docPartPr>
      <w:docPartBody>
        <w:p w:rsidR="00026923" w:rsidRDefault="00452574" w:rsidP="00452574">
          <w:pPr>
            <w:pStyle w:val="971392A1D29A4B90869F4E8AA4793E1A"/>
          </w:pPr>
          <w:r w:rsidRPr="00906BEE">
            <w:t>Education</w:t>
          </w:r>
        </w:p>
      </w:docPartBody>
    </w:docPart>
    <w:docPart>
      <w:docPartPr>
        <w:name w:val="10BD28BA5A894446836B2855F9933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CDD6E-399F-4D97-A14E-3275E50592C2}"/>
      </w:docPartPr>
      <w:docPartBody>
        <w:p w:rsidR="00026923" w:rsidRDefault="00452574" w:rsidP="00452574">
          <w:pPr>
            <w:pStyle w:val="10BD28BA5A894446836B2855F99333EA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D4E2EAAB2DC348C896548838EEDD1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74904-3319-4796-9927-F0B4DE72E79E}"/>
      </w:docPartPr>
      <w:docPartBody>
        <w:p w:rsidR="00026923" w:rsidRDefault="00452574" w:rsidP="00452574">
          <w:pPr>
            <w:pStyle w:val="D4E2EAAB2DC348C896548838EEDD1B58"/>
          </w:pPr>
          <w:r w:rsidRPr="00906BEE">
            <w:t>Date Earned</w:t>
          </w:r>
        </w:p>
      </w:docPartBody>
    </w:docPart>
    <w:docPart>
      <w:docPartPr>
        <w:name w:val="817D81720B134B7E95C5BA3A27D93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4A0E5-69A2-4E2E-9C9D-99FA3014C5D3}"/>
      </w:docPartPr>
      <w:docPartBody>
        <w:p w:rsidR="00026923" w:rsidRDefault="00452574" w:rsidP="00452574">
          <w:pPr>
            <w:pStyle w:val="817D81720B134B7E95C5BA3A27D930AC"/>
          </w:pPr>
          <w:r w:rsidRPr="00906BEE">
            <w:t>On the Home tab of the ribbon, check out Styles to apply the formatting you need with just a click.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74"/>
    <w:rsid w:val="00026923"/>
    <w:rsid w:val="00452574"/>
    <w:rsid w:val="00957851"/>
    <w:rsid w:val="00BB367A"/>
    <w:rsid w:val="00DB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D69B84D54A4E71961778694F542D44">
    <w:name w:val="CBD69B84D54A4E71961778694F542D44"/>
  </w:style>
  <w:style w:type="paragraph" w:customStyle="1" w:styleId="B10F88F701E346E4A97B508605081F97">
    <w:name w:val="B10F88F701E346E4A97B508605081F97"/>
  </w:style>
  <w:style w:type="paragraph" w:customStyle="1" w:styleId="512AE52605614E8396AC164CC73AFD07">
    <w:name w:val="512AE52605614E8396AC164CC73AFD07"/>
  </w:style>
  <w:style w:type="paragraph" w:customStyle="1" w:styleId="3849928707234A84B6D653A78E1AD14F">
    <w:name w:val="3849928707234A84B6D653A78E1AD14F"/>
  </w:style>
  <w:style w:type="paragraph" w:customStyle="1" w:styleId="FBAD6947856A409CB69AC0FB18C1D730">
    <w:name w:val="FBAD6947856A409CB69AC0FB18C1D730"/>
  </w:style>
  <w:style w:type="paragraph" w:customStyle="1" w:styleId="6286B1D282364DA6AB6AEDB4AC663EDC">
    <w:name w:val="6286B1D282364DA6AB6AEDB4AC663EDC"/>
  </w:style>
  <w:style w:type="paragraph" w:customStyle="1" w:styleId="EE87CE8558B04B8F9531FE99F43AAC85">
    <w:name w:val="EE87CE8558B04B8F9531FE99F43AAC85"/>
  </w:style>
  <w:style w:type="paragraph" w:customStyle="1" w:styleId="A511FC852FC44CEB8F5F01A5485781B0">
    <w:name w:val="A511FC852FC44CEB8F5F01A5485781B0"/>
  </w:style>
  <w:style w:type="paragraph" w:customStyle="1" w:styleId="CEDEE65E09EA43DD9D778EFBEE84CE33">
    <w:name w:val="CEDEE65E09EA43DD9D778EFBEE84CE33"/>
  </w:style>
  <w:style w:type="paragraph" w:customStyle="1" w:styleId="970727FD2E1D49E6961C4C288079DC37">
    <w:name w:val="970727FD2E1D49E6961C4C288079DC37"/>
  </w:style>
  <w:style w:type="paragraph" w:customStyle="1" w:styleId="60BC81C6261E4920BDC63CAF8EB64DCF">
    <w:name w:val="60BC81C6261E4920BDC63CAF8EB64DCF"/>
  </w:style>
  <w:style w:type="paragraph" w:customStyle="1" w:styleId="2835F1245C0D40CE92DC45336A6FEC88">
    <w:name w:val="2835F1245C0D40CE92DC45336A6FEC88"/>
  </w:style>
  <w:style w:type="paragraph" w:customStyle="1" w:styleId="305FE79489CF4910A2A0B25E7FEAD962">
    <w:name w:val="305FE79489CF4910A2A0B25E7FEAD962"/>
  </w:style>
  <w:style w:type="paragraph" w:customStyle="1" w:styleId="73719BD0190649CCBAF95C757B73E063">
    <w:name w:val="73719BD0190649CCBAF95C757B73E063"/>
  </w:style>
  <w:style w:type="paragraph" w:customStyle="1" w:styleId="93D44541006B446A84A9CB3F37CAB4A8">
    <w:name w:val="93D44541006B446A84A9CB3F37CAB4A8"/>
  </w:style>
  <w:style w:type="paragraph" w:customStyle="1" w:styleId="1686E3C55E354D8E931E3ED0AE7B2459">
    <w:name w:val="1686E3C55E354D8E931E3ED0AE7B2459"/>
  </w:style>
  <w:style w:type="paragraph" w:customStyle="1" w:styleId="8414A5F8B51548558AC19D24491D972C">
    <w:name w:val="8414A5F8B51548558AC19D24491D972C"/>
  </w:style>
  <w:style w:type="paragraph" w:customStyle="1" w:styleId="B7D42198B0364EE7A6DC79BA4C43193B">
    <w:name w:val="B7D42198B0364EE7A6DC79BA4C43193B"/>
  </w:style>
  <w:style w:type="paragraph" w:customStyle="1" w:styleId="08650043AAD74437AC305BD6B51E5A67">
    <w:name w:val="08650043AAD74437AC305BD6B51E5A67"/>
  </w:style>
  <w:style w:type="paragraph" w:customStyle="1" w:styleId="AA05C6598DCA4C089A0B6DEE1BE58C1E">
    <w:name w:val="AA05C6598DCA4C089A0B6DEE1BE58C1E"/>
  </w:style>
  <w:style w:type="paragraph" w:customStyle="1" w:styleId="704957251C9C4383B1883D5731B028AE">
    <w:name w:val="704957251C9C4383B1883D5731B028AE"/>
  </w:style>
  <w:style w:type="paragraph" w:customStyle="1" w:styleId="AA9BADBB43E84D34B1FC8F4B7CE786D7">
    <w:name w:val="AA9BADBB43E84D34B1FC8F4B7CE786D7"/>
  </w:style>
  <w:style w:type="paragraph" w:customStyle="1" w:styleId="F9901A5EFC674A1EB8A450C1FEC4CA5E">
    <w:name w:val="F9901A5EFC674A1EB8A450C1FEC4CA5E"/>
  </w:style>
  <w:style w:type="paragraph" w:customStyle="1" w:styleId="D927868FDA814D2BBF183DBE7241EEAC">
    <w:name w:val="D927868FDA814D2BBF183DBE7241EEAC"/>
  </w:style>
  <w:style w:type="paragraph" w:customStyle="1" w:styleId="6F7D732F0B284624B715AADF9E8F4116">
    <w:name w:val="6F7D732F0B284624B715AADF9E8F4116"/>
  </w:style>
  <w:style w:type="paragraph" w:customStyle="1" w:styleId="E32DE9CF4CB14C69B41DB66DCAE251CD">
    <w:name w:val="E32DE9CF4CB14C69B41DB66DCAE251CD"/>
  </w:style>
  <w:style w:type="paragraph" w:customStyle="1" w:styleId="CEC64B21566F4FB6945CAC5804BA78FD">
    <w:name w:val="CEC64B21566F4FB6945CAC5804BA78FD"/>
  </w:style>
  <w:style w:type="paragraph" w:customStyle="1" w:styleId="19049429AD0042DA8F23192323C3383A">
    <w:name w:val="19049429AD0042DA8F23192323C3383A"/>
  </w:style>
  <w:style w:type="paragraph" w:customStyle="1" w:styleId="69CD9BB86ACA43F58F8078D0261E471C">
    <w:name w:val="69CD9BB86ACA43F58F8078D0261E471C"/>
  </w:style>
  <w:style w:type="paragraph" w:customStyle="1" w:styleId="44B50CA6185E4B8FB603790706233501">
    <w:name w:val="44B50CA6185E4B8FB603790706233501"/>
  </w:style>
  <w:style w:type="paragraph" w:customStyle="1" w:styleId="47815CE410244DCFA374C3711EEE6244">
    <w:name w:val="47815CE410244DCFA374C3711EEE6244"/>
    <w:rsid w:val="00452574"/>
  </w:style>
  <w:style w:type="paragraph" w:customStyle="1" w:styleId="B8756C439D6D478DB742044AF91AC5B2">
    <w:name w:val="B8756C439D6D478DB742044AF91AC5B2"/>
    <w:rsid w:val="00452574"/>
  </w:style>
  <w:style w:type="paragraph" w:customStyle="1" w:styleId="1FBAFC4E9EB547168B7641F509D5EFE5">
    <w:name w:val="1FBAFC4E9EB547168B7641F509D5EFE5"/>
    <w:rsid w:val="00452574"/>
  </w:style>
  <w:style w:type="paragraph" w:customStyle="1" w:styleId="C0EF16EC80FD4BCEB56DDBF013D23BD5">
    <w:name w:val="C0EF16EC80FD4BCEB56DDBF013D23BD5"/>
    <w:rsid w:val="00452574"/>
  </w:style>
  <w:style w:type="paragraph" w:customStyle="1" w:styleId="8C3AD46876D84AE3996D7F76FAE2222E">
    <w:name w:val="8C3AD46876D84AE3996D7F76FAE2222E"/>
    <w:rsid w:val="00452574"/>
  </w:style>
  <w:style w:type="paragraph" w:customStyle="1" w:styleId="9F43488920D84976B42A05BA2085823F">
    <w:name w:val="9F43488920D84976B42A05BA2085823F"/>
    <w:rsid w:val="00452574"/>
  </w:style>
  <w:style w:type="paragraph" w:customStyle="1" w:styleId="0C6E8E1A8E584F669BD15905982F53CF">
    <w:name w:val="0C6E8E1A8E584F669BD15905982F53CF"/>
    <w:rsid w:val="00452574"/>
  </w:style>
  <w:style w:type="paragraph" w:customStyle="1" w:styleId="287829EE8E9642C9BCC6A3259497A308">
    <w:name w:val="287829EE8E9642C9BCC6A3259497A308"/>
    <w:rsid w:val="00452574"/>
  </w:style>
  <w:style w:type="paragraph" w:customStyle="1" w:styleId="1A651CC5384B4CE787E1733AAD29175C">
    <w:name w:val="1A651CC5384B4CE787E1733AAD29175C"/>
    <w:rsid w:val="00452574"/>
  </w:style>
  <w:style w:type="paragraph" w:customStyle="1" w:styleId="30931F7FA17B439CB4D32D67B5D85B4B">
    <w:name w:val="30931F7FA17B439CB4D32D67B5D85B4B"/>
    <w:rsid w:val="00452574"/>
  </w:style>
  <w:style w:type="paragraph" w:customStyle="1" w:styleId="5F40FB70B7CB48C0A895224B938DC91B">
    <w:name w:val="5F40FB70B7CB48C0A895224B938DC91B"/>
    <w:rsid w:val="00452574"/>
  </w:style>
  <w:style w:type="paragraph" w:customStyle="1" w:styleId="47139C48E3264CE8A407B201601BFF04">
    <w:name w:val="47139C48E3264CE8A407B201601BFF04"/>
    <w:rsid w:val="00452574"/>
  </w:style>
  <w:style w:type="paragraph" w:customStyle="1" w:styleId="E6FD36A708264A43B2F792C8358C353F">
    <w:name w:val="E6FD36A708264A43B2F792C8358C353F"/>
    <w:rsid w:val="00452574"/>
  </w:style>
  <w:style w:type="paragraph" w:customStyle="1" w:styleId="971392A1D29A4B90869F4E8AA4793E1A">
    <w:name w:val="971392A1D29A4B90869F4E8AA4793E1A"/>
    <w:rsid w:val="00452574"/>
  </w:style>
  <w:style w:type="paragraph" w:customStyle="1" w:styleId="E7F4B39E4709412C9C8CFB27B529F964">
    <w:name w:val="E7F4B39E4709412C9C8CFB27B529F964"/>
    <w:rsid w:val="00452574"/>
  </w:style>
  <w:style w:type="paragraph" w:customStyle="1" w:styleId="10BD28BA5A894446836B2855F99333EA">
    <w:name w:val="10BD28BA5A894446836B2855F99333EA"/>
    <w:rsid w:val="00452574"/>
  </w:style>
  <w:style w:type="paragraph" w:customStyle="1" w:styleId="D4E2EAAB2DC348C896548838EEDD1B58">
    <w:name w:val="D4E2EAAB2DC348C896548838EEDD1B58"/>
    <w:rsid w:val="00452574"/>
  </w:style>
  <w:style w:type="paragraph" w:customStyle="1" w:styleId="817D81720B134B7E95C5BA3A27D930AC">
    <w:name w:val="817D81720B134B7E95C5BA3A27D930AC"/>
    <w:rsid w:val="00452574"/>
  </w:style>
  <w:style w:type="paragraph" w:customStyle="1" w:styleId="4BF4CFAECAC44A4F95DFB3479E34F6E5">
    <w:name w:val="4BF4CFAECAC44A4F95DFB3479E34F6E5"/>
    <w:rsid w:val="00452574"/>
  </w:style>
  <w:style w:type="paragraph" w:customStyle="1" w:styleId="6B013BA9E34045E68C6C1A4DB6557B60">
    <w:name w:val="6B013BA9E34045E68C6C1A4DB6557B60"/>
    <w:rsid w:val="00452574"/>
  </w:style>
  <w:style w:type="paragraph" w:customStyle="1" w:styleId="31A4FBFF566B407EB0F5DAF36B86C83A">
    <w:name w:val="31A4FBFF566B407EB0F5DAF36B86C83A"/>
    <w:rsid w:val="00452574"/>
  </w:style>
  <w:style w:type="paragraph" w:customStyle="1" w:styleId="50F4B102093C427EA20C1D0B93AF0712">
    <w:name w:val="50F4B102093C427EA20C1D0B93AF0712"/>
    <w:rsid w:val="00452574"/>
  </w:style>
  <w:style w:type="paragraph" w:customStyle="1" w:styleId="CE3A8D26B2134B9B94C5EDEFDB616596">
    <w:name w:val="CE3A8D26B2134B9B94C5EDEFDB616596"/>
    <w:rsid w:val="00452574"/>
  </w:style>
  <w:style w:type="paragraph" w:customStyle="1" w:styleId="FA45BAC9EB024558B120D9A9626FB63E">
    <w:name w:val="FA45BAC9EB024558B120D9A9626FB63E"/>
    <w:rsid w:val="004525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CMRIT,BENGALURU</CompanyAddress>
  <CompanyPhone>91-8547166039</CompanyPhone>
  <CompanyFax>e</CompanyFax>
  <CompanyEmail>neerec17@cmrit.ac.in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4</TotalTime>
  <Pages>6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UNDERGRADUATE STUDENT</dc:subject>
  <dc:creator>InfiNitish</dc:creator>
  <cp:keywords/>
  <dc:description>CMRIT</dc:description>
  <cp:lastModifiedBy>Nitish Kumar Deo</cp:lastModifiedBy>
  <cp:revision>6</cp:revision>
  <cp:lastPrinted>2018-08-15T09:11:00Z</cp:lastPrinted>
  <dcterms:created xsi:type="dcterms:W3CDTF">2018-10-21T12:45:00Z</dcterms:created>
  <dcterms:modified xsi:type="dcterms:W3CDTF">2018-10-21T13:00:00Z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